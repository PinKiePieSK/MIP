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98CB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3E6964B6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6C496019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55F891F2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3C03DC49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7B26C185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8DB05D4" w14:textId="77777777" w:rsidR="00C24DEF" w:rsidRDefault="009B2539" w:rsidP="00261331">
      <w:pPr>
        <w:pStyle w:val="heading1"/>
      </w:pPr>
      <w:r>
        <w:t xml:space="preserve">First </w:t>
      </w:r>
      <w:r w:rsidRPr="00261331">
        <w:t>Section</w:t>
      </w:r>
    </w:p>
    <w:p w14:paraId="257B48E5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05A8397C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21B1F7AE" w14:textId="77777777" w:rsidR="00C24DEF" w:rsidRDefault="009B2539" w:rsidP="00C24DEF">
      <w:r>
        <w:t>Subsequent paragraphs, however, are indented.</w:t>
      </w:r>
    </w:p>
    <w:p w14:paraId="43779970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5E46459D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2730F0" w:rsidRPr="002730F0">
        <w:t xml:space="preserve">Table </w:t>
      </w:r>
      <w:r w:rsidR="002730F0" w:rsidRPr="002730F0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48E96F67" w14:textId="3D747736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26133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64FFA365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3E63945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0D3DAF5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127D1E4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53D6C2F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E2C417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42D8620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02355A5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6B4EDF9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102935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0ADC3D8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3E30A5A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4E938F3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BE37B7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105651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7703244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0AD7C65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DEAC9B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034A227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4E18072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F032CF3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12E1515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68FA975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08C3CB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47E03DB8" w14:textId="77777777"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00AC94B7" w14:textId="09AEA978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261331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7D1CDED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2730F0" w:rsidRPr="002730F0">
        <w:t>Fig. 1</w:t>
      </w:r>
      <w:r w:rsidRPr="00D000D8">
        <w:fldChar w:fldCharType="end"/>
      </w:r>
      <w:r w:rsidRPr="00D000D8">
        <w:t>).</w:t>
      </w:r>
    </w:p>
    <w:p w14:paraId="46D5E5B3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5C7D5E62" wp14:editId="509AC2B2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D9D8ED" w14:textId="29F6A71B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261331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3E63A7DB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102B5966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6A11538D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35BF3C96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048423B5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C5A88BB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183C4DB2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2060" w14:textId="77777777" w:rsidR="004B14CA" w:rsidRDefault="004B14CA">
      <w:r>
        <w:separator/>
      </w:r>
    </w:p>
  </w:endnote>
  <w:endnote w:type="continuationSeparator" w:id="0">
    <w:p w14:paraId="673A53A6" w14:textId="77777777" w:rsidR="004B14CA" w:rsidRDefault="004B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B28B" w14:textId="77777777" w:rsidR="004B14CA" w:rsidRDefault="004B14CA" w:rsidP="009F7FCE">
      <w:pPr>
        <w:ind w:firstLine="0"/>
      </w:pPr>
      <w:r>
        <w:separator/>
      </w:r>
    </w:p>
  </w:footnote>
  <w:footnote w:type="continuationSeparator" w:id="0">
    <w:p w14:paraId="309B8474" w14:textId="77777777" w:rsidR="004B14CA" w:rsidRDefault="004B14CA" w:rsidP="009F7FCE">
      <w:pPr>
        <w:ind w:firstLine="0"/>
      </w:pPr>
      <w:r>
        <w:continuationSeparator/>
      </w:r>
    </w:p>
  </w:footnote>
  <w:footnote w:id="1">
    <w:p w14:paraId="7B8847A6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48273547">
    <w:abstractNumId w:val="0"/>
  </w:num>
  <w:num w:numId="2" w16cid:durableId="2002125087">
    <w:abstractNumId w:val="0"/>
  </w:num>
  <w:num w:numId="3" w16cid:durableId="1795752061">
    <w:abstractNumId w:val="1"/>
  </w:num>
  <w:num w:numId="4" w16cid:durableId="1735931002">
    <w:abstractNumId w:val="1"/>
  </w:num>
  <w:num w:numId="5" w16cid:durableId="1978561950">
    <w:abstractNumId w:val="3"/>
  </w:num>
  <w:num w:numId="6" w16cid:durableId="352920697">
    <w:abstractNumId w:val="3"/>
  </w:num>
  <w:num w:numId="7" w16cid:durableId="1326324967">
    <w:abstractNumId w:val="2"/>
  </w:num>
  <w:num w:numId="8" w16cid:durableId="1010646464">
    <w:abstractNumId w:val="4"/>
  </w:num>
  <w:num w:numId="9" w16cid:durableId="1223575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0F0"/>
    <w:rsid w:val="0004568B"/>
    <w:rsid w:val="000B499E"/>
    <w:rsid w:val="001A02F0"/>
    <w:rsid w:val="001F3791"/>
    <w:rsid w:val="00261331"/>
    <w:rsid w:val="002730F0"/>
    <w:rsid w:val="002D48C5"/>
    <w:rsid w:val="002F222B"/>
    <w:rsid w:val="00350752"/>
    <w:rsid w:val="004B14CA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154C5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3228AC"/>
  <w15:docId w15:val="{B8085AFF-A6FC-4EB1-9A13-2DE75083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rsid w:val="00261331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="Agency FB" w:hAnsi="Agency FB"/>
      <w:b/>
      <w:sz w:val="28"/>
    </w:rPr>
  </w:style>
  <w:style w:type="paragraph" w:customStyle="1" w:styleId="heading2">
    <w:name w:val="heading2"/>
    <w:basedOn w:val="Normlny"/>
    <w:next w:val="p1a"/>
    <w:qFormat/>
    <w:rsid w:val="00261331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="Algerian" w:hAnsi="Algerian"/>
      <w:b/>
      <w:sz w:val="28"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261331"/>
    <w:pPr>
      <w:ind w:firstLine="0"/>
    </w:pPr>
    <w:rPr>
      <w:rFonts w:ascii="Amasis MT Pro Black" w:hAnsi="Amasis MT Pro Black"/>
      <w:sz w:val="18"/>
    </w:r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esktop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33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Petrik</dc:creator>
  <dc:description>Formats and macros for Springer Lecture Notes</dc:description>
  <cp:lastModifiedBy>Samuel Petrík</cp:lastModifiedBy>
  <cp:revision>3</cp:revision>
  <dcterms:created xsi:type="dcterms:W3CDTF">2022-10-25T14:02:00Z</dcterms:created>
  <dcterms:modified xsi:type="dcterms:W3CDTF">2022-10-25T14:37:00Z</dcterms:modified>
</cp:coreProperties>
</file>